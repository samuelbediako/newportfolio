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B27F" w14:textId="77777777" w:rsidR="009C2411" w:rsidRPr="00947483" w:rsidRDefault="00AB5A73" w:rsidP="009C2411">
      <w:pPr>
        <w:rPr>
          <w:color w:val="auto"/>
        </w:rPr>
      </w:pPr>
      <w:r w:rsidRPr="00947483">
        <w:rPr>
          <w:noProof/>
          <w:color w:val="auto"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2E6E518" wp14:editId="5B95D766">
                <wp:simplePos x="0" y="0"/>
                <wp:positionH relativeFrom="column">
                  <wp:posOffset>-619125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6D518" id="Group 3" o:spid="_x0000_s1026" alt="&quot;&quot;" style="position:absolute;margin-left:-48.7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947483" w:rsidRPr="00947483" w14:paraId="12D2723D" w14:textId="77777777" w:rsidTr="00AD0D32">
        <w:trPr>
          <w:trHeight w:val="2880"/>
        </w:trPr>
        <w:tc>
          <w:tcPr>
            <w:tcW w:w="2610" w:type="dxa"/>
            <w:gridSpan w:val="5"/>
          </w:tcPr>
          <w:p w14:paraId="6E619CC2" w14:textId="14917C46" w:rsidR="00AD0D32" w:rsidRPr="00947483" w:rsidRDefault="00AD0D32" w:rsidP="00667329">
            <w:pPr>
              <w:rPr>
                <w:color w:val="auto"/>
              </w:rPr>
            </w:pPr>
          </w:p>
        </w:tc>
        <w:tc>
          <w:tcPr>
            <w:tcW w:w="7470" w:type="dxa"/>
            <w:gridSpan w:val="3"/>
          </w:tcPr>
          <w:p w14:paraId="31C7AA86" w14:textId="1007F555" w:rsidR="00AD0D32" w:rsidRPr="00947483" w:rsidRDefault="00635997" w:rsidP="00AD0D32">
            <w:pPr>
              <w:pStyle w:val="Title"/>
              <w:spacing w:after="0"/>
              <w:rPr>
                <w:color w:val="auto"/>
              </w:rPr>
            </w:pPr>
            <w:r w:rsidRPr="00947483">
              <w:rPr>
                <w:color w:val="auto"/>
              </w:rPr>
              <w:t>BEDIAKO SAMUEL KOJO</w:t>
            </w:r>
          </w:p>
          <w:p w14:paraId="53E5ADD2" w14:textId="7932E61E" w:rsidR="00AD0D32" w:rsidRPr="00947483" w:rsidRDefault="00947483" w:rsidP="00526631">
            <w:pPr>
              <w:pStyle w:val="Subtitle"/>
              <w:rPr>
                <w:color w:val="auto"/>
              </w:rPr>
            </w:pPr>
            <w:r w:rsidRPr="00947483">
              <w:rPr>
                <w:color w:val="auto"/>
              </w:rPr>
              <w:t>Ghana, Accra</w:t>
            </w:r>
            <w:r w:rsidR="00AD0D32" w:rsidRPr="00947483">
              <w:rPr>
                <w:color w:val="auto"/>
              </w:rPr>
              <w:t xml:space="preserve"> | </w:t>
            </w:r>
            <w:r w:rsidRPr="00947483">
              <w:rPr>
                <w:color w:val="auto"/>
              </w:rPr>
              <w:t>+233 24 5202 365</w:t>
            </w:r>
            <w:r w:rsidR="00AD0D32" w:rsidRPr="00947483">
              <w:rPr>
                <w:color w:val="auto"/>
              </w:rPr>
              <w:t xml:space="preserve"> | </w:t>
            </w:r>
            <w:r w:rsidRPr="00947483">
              <w:rPr>
                <w:color w:val="auto"/>
              </w:rPr>
              <w:t>samuelbediako</w:t>
            </w:r>
            <w:r w:rsidR="004620F8">
              <w:rPr>
                <w:color w:val="auto"/>
              </w:rPr>
              <w:t>0245</w:t>
            </w:r>
            <w:r w:rsidRPr="00947483">
              <w:rPr>
                <w:color w:val="auto"/>
              </w:rPr>
              <w:t>@gmail.com</w:t>
            </w:r>
            <w:r w:rsidR="00AD0D32" w:rsidRPr="00947483">
              <w:rPr>
                <w:color w:val="auto"/>
              </w:rPr>
              <w:t xml:space="preserve"> | </w:t>
            </w:r>
            <w:hyperlink r:id="rId11" w:history="1">
              <w:proofErr w:type="spellStart"/>
              <w:proofErr w:type="gramStart"/>
              <w:r w:rsidRPr="00947483">
                <w:rPr>
                  <w:rStyle w:val="Hyperlink"/>
                  <w:color w:val="auto"/>
                </w:rPr>
                <w:t>bediako.online</w:t>
              </w:r>
              <w:proofErr w:type="spellEnd"/>
              <w:proofErr w:type="gramEnd"/>
            </w:hyperlink>
          </w:p>
          <w:p w14:paraId="2D4A34A5" w14:textId="53E6B3C3" w:rsidR="00AD0D32" w:rsidRPr="00947483" w:rsidRDefault="00947483" w:rsidP="00DE759B">
            <w:pPr>
              <w:rPr>
                <w:color w:val="auto"/>
              </w:rPr>
            </w:pPr>
            <w:r w:rsidRPr="00947483">
              <w:rPr>
                <w:color w:val="auto"/>
              </w:rPr>
              <w:t>Highly skilled full stack developer with 2 years of experience, proficient in building scalable web applications using HTML, CSS, JS, PHP, and SQL, with a passion for delivering high-quality solutions</w:t>
            </w:r>
          </w:p>
        </w:tc>
      </w:tr>
      <w:tr w:rsidR="00947483" w:rsidRPr="00947483" w14:paraId="6560A4FE" w14:textId="77777777" w:rsidTr="00667329">
        <w:trPr>
          <w:trHeight w:val="900"/>
        </w:trPr>
        <w:tc>
          <w:tcPr>
            <w:tcW w:w="10080" w:type="dxa"/>
            <w:gridSpan w:val="8"/>
          </w:tcPr>
          <w:p w14:paraId="2E754EE6" w14:textId="77777777" w:rsidR="00667329" w:rsidRPr="00947483" w:rsidRDefault="00523C82" w:rsidP="00667329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-1983300934"/>
                <w:placeholder>
                  <w:docPart w:val="F4A1B50F070D4DE9AD9B0DCAC9443230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947483">
                  <w:rPr>
                    <w:color w:val="auto"/>
                  </w:rPr>
                  <w:t>Experience</w:t>
                </w:r>
              </w:sdtContent>
            </w:sdt>
          </w:p>
        </w:tc>
      </w:tr>
      <w:tr w:rsidR="00947483" w:rsidRPr="00947483" w14:paraId="1E91896A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47A6A380" w14:textId="217A56B0" w:rsidR="00667329" w:rsidRPr="00947483" w:rsidRDefault="00667329" w:rsidP="00667329">
            <w:pPr>
              <w:pStyle w:val="Heading3"/>
              <w:rPr>
                <w:color w:val="auto"/>
              </w:rPr>
            </w:pPr>
            <w:r w:rsidRPr="00947483">
              <w:rPr>
                <w:color w:val="auto"/>
              </w:rPr>
              <w:t xml:space="preserve"> </w:t>
            </w:r>
          </w:p>
          <w:p w14:paraId="5EDB4FAC" w14:textId="77777777" w:rsidR="00667329" w:rsidRPr="00947483" w:rsidRDefault="00667329" w:rsidP="00EA62A2">
            <w:pPr>
              <w:rPr>
                <w:color w:val="auto"/>
              </w:rPr>
            </w:pPr>
          </w:p>
        </w:tc>
        <w:tc>
          <w:tcPr>
            <w:tcW w:w="540" w:type="dxa"/>
            <w:gridSpan w:val="2"/>
          </w:tcPr>
          <w:p w14:paraId="1E8C6216" w14:textId="77777777" w:rsidR="00667329" w:rsidRPr="00947483" w:rsidRDefault="00667329" w:rsidP="00FC6625">
            <w:pPr>
              <w:jc w:val="center"/>
              <w:rPr>
                <w:color w:val="auto"/>
              </w:rPr>
            </w:pPr>
            <w:r w:rsidRPr="0094748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22D6A9C" wp14:editId="535FD84F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0CD7F22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A9BAF5A" w14:textId="77777777" w:rsidR="00667329" w:rsidRPr="00947483" w:rsidRDefault="00667329" w:rsidP="00667329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11A2BC81" w14:textId="2C6ABE38" w:rsidR="00667329" w:rsidRPr="00947483" w:rsidRDefault="00947483" w:rsidP="0066732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MIGHTYLINKGH</w:t>
            </w:r>
          </w:p>
          <w:p w14:paraId="4E062E63" w14:textId="77777777" w:rsidR="00667329" w:rsidRDefault="00947483" w:rsidP="00DE759B">
            <w:pPr>
              <w:rPr>
                <w:color w:val="auto"/>
              </w:rPr>
            </w:pPr>
            <w:r w:rsidRPr="00947483">
              <w:rPr>
                <w:color w:val="auto"/>
              </w:rPr>
              <w:t>created a visually stunning website for Mightylink GH, showcasing their premium glazing products and services with a user-friendly online experience.</w:t>
            </w:r>
          </w:p>
          <w:p w14:paraId="5E2E789C" w14:textId="2DAC5A6A" w:rsidR="00947483" w:rsidRPr="00947483" w:rsidRDefault="00947483" w:rsidP="00947483">
            <w:pPr>
              <w:pStyle w:val="Subtitle"/>
              <w:rPr>
                <w:color w:val="auto"/>
              </w:rPr>
            </w:pPr>
            <w:r w:rsidRPr="00947483">
              <w:t>Link</w:t>
            </w:r>
            <w:r>
              <w:rPr>
                <w:color w:val="auto"/>
              </w:rPr>
              <w:t xml:space="preserve">: </w:t>
            </w:r>
            <w:hyperlink r:id="rId12" w:history="1">
              <w:proofErr w:type="spellStart"/>
              <w:proofErr w:type="gramStart"/>
              <w:r w:rsidRPr="00947483">
                <w:rPr>
                  <w:rStyle w:val="Hyperlink"/>
                  <w:color w:val="auto"/>
                </w:rPr>
                <w:t>bediako.online</w:t>
              </w:r>
              <w:proofErr w:type="spellEnd"/>
              <w:proofErr w:type="gramEnd"/>
            </w:hyperlink>
          </w:p>
          <w:p w14:paraId="7C107626" w14:textId="2CA1960D" w:rsidR="00947483" w:rsidRPr="00947483" w:rsidRDefault="00947483" w:rsidP="00DE759B">
            <w:pPr>
              <w:rPr>
                <w:color w:val="auto"/>
              </w:rPr>
            </w:pPr>
          </w:p>
        </w:tc>
      </w:tr>
      <w:tr w:rsidR="00947483" w:rsidRPr="00947483" w14:paraId="4F59EDC1" w14:textId="77777777" w:rsidTr="00667329">
        <w:trPr>
          <w:trHeight w:val="900"/>
        </w:trPr>
        <w:tc>
          <w:tcPr>
            <w:tcW w:w="1260" w:type="dxa"/>
            <w:vMerge/>
          </w:tcPr>
          <w:p w14:paraId="505179DA" w14:textId="77777777" w:rsidR="00667329" w:rsidRPr="00947483" w:rsidRDefault="00667329" w:rsidP="00EA62A2">
            <w:pPr>
              <w:pStyle w:val="Heading2"/>
              <w:rPr>
                <w:color w:val="auto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0BC91EF" w14:textId="77777777" w:rsidR="00667329" w:rsidRPr="00947483" w:rsidRDefault="00667329" w:rsidP="00EA62A2">
            <w:pPr>
              <w:rPr>
                <w:noProof/>
                <w:color w:val="auto"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3D3773B0" w14:textId="77777777" w:rsidR="00667329" w:rsidRPr="00947483" w:rsidRDefault="00667329" w:rsidP="009C2411">
            <w:pPr>
              <w:rPr>
                <w:color w:val="auto"/>
              </w:rPr>
            </w:pPr>
          </w:p>
        </w:tc>
        <w:tc>
          <w:tcPr>
            <w:tcW w:w="180" w:type="dxa"/>
          </w:tcPr>
          <w:p w14:paraId="135DF611" w14:textId="77777777" w:rsidR="00667329" w:rsidRPr="00947483" w:rsidRDefault="00667329" w:rsidP="00DE759B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/>
          </w:tcPr>
          <w:p w14:paraId="16B59676" w14:textId="77777777" w:rsidR="00667329" w:rsidRPr="00947483" w:rsidRDefault="00667329" w:rsidP="00EA62A2">
            <w:pPr>
              <w:pStyle w:val="Heading2"/>
              <w:rPr>
                <w:color w:val="auto"/>
              </w:rPr>
            </w:pPr>
          </w:p>
        </w:tc>
      </w:tr>
      <w:tr w:rsidR="00947483" w:rsidRPr="00947483" w14:paraId="350D79A4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4802EA7E" w14:textId="2F6E7232" w:rsidR="00667329" w:rsidRPr="00947483" w:rsidRDefault="00523C82" w:rsidP="00667329">
            <w:pPr>
              <w:pStyle w:val="Heading3"/>
              <w:rPr>
                <w:color w:val="auto"/>
              </w:rPr>
            </w:pPr>
            <w:sdt>
              <w:sdtPr>
                <w:rPr>
                  <w:color w:val="auto"/>
                </w:rPr>
                <w:id w:val="1948647176"/>
                <w:placeholder>
                  <w:docPart w:val="3828BA105EAF42FFAF2E7CB7557E5DF8"/>
                </w:placeholder>
                <w15:appearance w15:val="hidden"/>
              </w:sdtPr>
              <w:sdtEndPr/>
              <w:sdtContent>
                <w:r w:rsidR="009F1DF8">
                  <w:rPr>
                    <w:color w:val="auto"/>
                  </w:rPr>
                  <w:t xml:space="preserve">i </w:t>
                </w:r>
              </w:sdtContent>
            </w:sdt>
            <w:r w:rsidR="00457AA3" w:rsidRPr="00947483">
              <w:rPr>
                <w:color w:val="auto"/>
              </w:rPr>
              <w:t xml:space="preserve"> </w:t>
            </w:r>
          </w:p>
        </w:tc>
        <w:tc>
          <w:tcPr>
            <w:tcW w:w="540" w:type="dxa"/>
            <w:gridSpan w:val="2"/>
          </w:tcPr>
          <w:p w14:paraId="32EAB466" w14:textId="77777777" w:rsidR="00667329" w:rsidRPr="00947483" w:rsidRDefault="00667329" w:rsidP="00667329">
            <w:pPr>
              <w:jc w:val="center"/>
              <w:rPr>
                <w:color w:val="auto"/>
              </w:rPr>
            </w:pPr>
            <w:r w:rsidRPr="0094748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EFA2F6F" wp14:editId="7EFA7BE7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904E53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117719D" w14:textId="77777777" w:rsidR="00667329" w:rsidRPr="00947483" w:rsidRDefault="00667329" w:rsidP="00667329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2B6E7598" w14:textId="21DA52C8" w:rsidR="00667329" w:rsidRPr="00947483" w:rsidRDefault="00947483" w:rsidP="0066732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CLICKNBUY</w:t>
            </w:r>
          </w:p>
          <w:p w14:paraId="126564A9" w14:textId="77777777" w:rsidR="00667329" w:rsidRDefault="00947483" w:rsidP="00DE759B">
            <w:pPr>
              <w:rPr>
                <w:color w:val="auto"/>
              </w:rPr>
            </w:pPr>
            <w:r w:rsidRPr="00947483">
              <w:rPr>
                <w:color w:val="auto"/>
              </w:rPr>
              <w:t>developed a cutting-edge e-commerce platform for ClickNBuy, offering a seamless shopping experience for computer accessories with intuitive navigation, robust features, and top-notch products.</w:t>
            </w:r>
          </w:p>
          <w:p w14:paraId="2F218C3B" w14:textId="3910138C" w:rsidR="00947483" w:rsidRPr="00947483" w:rsidRDefault="00947483" w:rsidP="00947483">
            <w:pPr>
              <w:pStyle w:val="Subtitle"/>
              <w:rPr>
                <w:color w:val="auto"/>
              </w:rPr>
            </w:pPr>
            <w:r w:rsidRPr="00947483">
              <w:t>Link</w:t>
            </w:r>
            <w:r>
              <w:rPr>
                <w:color w:val="auto"/>
              </w:rPr>
              <w:t xml:space="preserve">: </w:t>
            </w:r>
            <w:hyperlink r:id="rId13" w:history="1">
              <w:proofErr w:type="spellStart"/>
              <w:proofErr w:type="gramStart"/>
              <w:r w:rsidRPr="00947483">
                <w:rPr>
                  <w:rStyle w:val="Hyperlink"/>
                  <w:color w:val="auto"/>
                </w:rPr>
                <w:t>bediako.online</w:t>
              </w:r>
              <w:proofErr w:type="spellEnd"/>
              <w:proofErr w:type="gramEnd"/>
            </w:hyperlink>
          </w:p>
        </w:tc>
      </w:tr>
      <w:tr w:rsidR="00947483" w:rsidRPr="00947483" w14:paraId="13100B9E" w14:textId="77777777" w:rsidTr="00667329">
        <w:trPr>
          <w:trHeight w:val="783"/>
        </w:trPr>
        <w:tc>
          <w:tcPr>
            <w:tcW w:w="1260" w:type="dxa"/>
            <w:vMerge/>
          </w:tcPr>
          <w:p w14:paraId="610069FC" w14:textId="77777777" w:rsidR="00667329" w:rsidRPr="00947483" w:rsidRDefault="00667329" w:rsidP="00667329">
            <w:pPr>
              <w:pStyle w:val="Heading3"/>
              <w:rPr>
                <w:color w:val="auto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7EEC77B" w14:textId="77777777" w:rsidR="00667329" w:rsidRPr="00947483" w:rsidRDefault="00667329" w:rsidP="00EA62A2">
            <w:pPr>
              <w:rPr>
                <w:noProof/>
                <w:color w:val="auto"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E6798D8" w14:textId="77777777" w:rsidR="00667329" w:rsidRPr="00947483" w:rsidRDefault="00667329" w:rsidP="009C2411">
            <w:pPr>
              <w:rPr>
                <w:color w:val="auto"/>
              </w:rPr>
            </w:pPr>
          </w:p>
        </w:tc>
        <w:tc>
          <w:tcPr>
            <w:tcW w:w="180" w:type="dxa"/>
          </w:tcPr>
          <w:p w14:paraId="775F642B" w14:textId="77777777" w:rsidR="00667329" w:rsidRPr="00947483" w:rsidRDefault="00667329" w:rsidP="00DE759B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/>
          </w:tcPr>
          <w:p w14:paraId="2192AD53" w14:textId="77777777" w:rsidR="00667329" w:rsidRPr="00947483" w:rsidRDefault="00667329" w:rsidP="00EA62A2">
            <w:pPr>
              <w:pStyle w:val="Heading2"/>
              <w:rPr>
                <w:color w:val="auto"/>
              </w:rPr>
            </w:pPr>
          </w:p>
        </w:tc>
      </w:tr>
      <w:tr w:rsidR="00947483" w:rsidRPr="00947483" w14:paraId="63067E6A" w14:textId="77777777" w:rsidTr="00AD0D32">
        <w:trPr>
          <w:trHeight w:val="720"/>
        </w:trPr>
        <w:tc>
          <w:tcPr>
            <w:tcW w:w="10080" w:type="dxa"/>
            <w:gridSpan w:val="8"/>
          </w:tcPr>
          <w:p w14:paraId="699A644B" w14:textId="77777777" w:rsidR="00AD0D32" w:rsidRPr="00947483" w:rsidRDefault="00AD0D32" w:rsidP="00AD0D32">
            <w:pPr>
              <w:rPr>
                <w:color w:val="auto"/>
              </w:rPr>
            </w:pPr>
          </w:p>
        </w:tc>
      </w:tr>
      <w:tr w:rsidR="00947483" w:rsidRPr="00947483" w14:paraId="494E96F0" w14:textId="77777777" w:rsidTr="00AD0D32">
        <w:trPr>
          <w:trHeight w:val="907"/>
        </w:trPr>
        <w:tc>
          <w:tcPr>
            <w:tcW w:w="10080" w:type="dxa"/>
            <w:gridSpan w:val="8"/>
          </w:tcPr>
          <w:p w14:paraId="0B2C9B4D" w14:textId="77777777" w:rsidR="00667329" w:rsidRPr="00947483" w:rsidRDefault="00523C82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auto"/>
                <w:spacing w:val="0"/>
                <w:sz w:val="20"/>
                <w:szCs w:val="22"/>
              </w:rPr>
            </w:pPr>
            <w:sdt>
              <w:sdtPr>
                <w:rPr>
                  <w:color w:val="auto"/>
                </w:rPr>
                <w:id w:val="-1908763273"/>
                <w:placeholder>
                  <w:docPart w:val="FEA56023E1CB44DEA8AA238BB5477F7C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947483">
                  <w:rPr>
                    <w:color w:val="auto"/>
                  </w:rPr>
                  <w:t>Education</w:t>
                </w:r>
              </w:sdtContent>
            </w:sdt>
          </w:p>
        </w:tc>
      </w:tr>
      <w:tr w:rsidR="00947483" w:rsidRPr="00947483" w14:paraId="11B4451A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67015757" w14:textId="79AC7453" w:rsidR="00313CEB" w:rsidRPr="00947483" w:rsidRDefault="00E00C58" w:rsidP="00DE759B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january 2023</w:t>
            </w:r>
          </w:p>
        </w:tc>
        <w:tc>
          <w:tcPr>
            <w:tcW w:w="540" w:type="dxa"/>
            <w:gridSpan w:val="2"/>
          </w:tcPr>
          <w:p w14:paraId="3980A2DC" w14:textId="77777777" w:rsidR="00313CEB" w:rsidRPr="00947483" w:rsidRDefault="00313CEB" w:rsidP="00667329">
            <w:pPr>
              <w:jc w:val="center"/>
              <w:rPr>
                <w:color w:val="auto"/>
              </w:rPr>
            </w:pPr>
            <w:r w:rsidRPr="0094748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A70512A" wp14:editId="71E6A906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64A04E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16F4AE3D" w14:textId="77777777" w:rsidR="00313CEB" w:rsidRPr="00947483" w:rsidRDefault="00313CEB" w:rsidP="00667329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43CD053E" w14:textId="56B84BDF" w:rsidR="00313CEB" w:rsidRPr="00947483" w:rsidRDefault="00E00C58" w:rsidP="0066732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intercom programming and manufacturing company colledge</w:t>
            </w:r>
          </w:p>
          <w:p w14:paraId="2B4F065F" w14:textId="2CAD3694" w:rsidR="00313CEB" w:rsidRPr="00947483" w:rsidRDefault="00E00C58" w:rsidP="00457AA3">
            <w:pPr>
              <w:rPr>
                <w:color w:val="auto"/>
              </w:rPr>
            </w:pPr>
            <w:r>
              <w:rPr>
                <w:color w:val="auto"/>
              </w:rPr>
              <w:t>Received L3DC for excelling in academics performance.</w:t>
            </w:r>
            <w:r w:rsidR="00457AA3" w:rsidRPr="00947483">
              <w:rPr>
                <w:color w:val="auto"/>
              </w:rPr>
              <w:t xml:space="preserve"> </w:t>
            </w:r>
          </w:p>
        </w:tc>
      </w:tr>
      <w:tr w:rsidR="00947483" w:rsidRPr="00947483" w14:paraId="67885694" w14:textId="77777777" w:rsidTr="00667329">
        <w:trPr>
          <w:trHeight w:val="783"/>
        </w:trPr>
        <w:tc>
          <w:tcPr>
            <w:tcW w:w="1260" w:type="dxa"/>
            <w:vMerge/>
          </w:tcPr>
          <w:p w14:paraId="4BCBC113" w14:textId="77777777" w:rsidR="00313CEB" w:rsidRPr="00947483" w:rsidRDefault="00313CEB" w:rsidP="00DE759B">
            <w:pPr>
              <w:pStyle w:val="Heading3"/>
              <w:rPr>
                <w:color w:val="auto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2BACC71" w14:textId="77777777" w:rsidR="00313CEB" w:rsidRPr="00947483" w:rsidRDefault="00313CEB" w:rsidP="00EA62A2">
            <w:pPr>
              <w:rPr>
                <w:noProof/>
                <w:color w:val="auto"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33420363" w14:textId="77777777" w:rsidR="00313CEB" w:rsidRPr="00947483" w:rsidRDefault="00313CEB" w:rsidP="009C2411">
            <w:pPr>
              <w:rPr>
                <w:color w:val="auto"/>
              </w:rPr>
            </w:pPr>
          </w:p>
        </w:tc>
        <w:tc>
          <w:tcPr>
            <w:tcW w:w="180" w:type="dxa"/>
          </w:tcPr>
          <w:p w14:paraId="0688BBDE" w14:textId="77777777" w:rsidR="00313CEB" w:rsidRPr="00947483" w:rsidRDefault="00313CEB" w:rsidP="00DE759B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/>
          </w:tcPr>
          <w:p w14:paraId="469BF164" w14:textId="77777777" w:rsidR="00313CEB" w:rsidRPr="00947483" w:rsidRDefault="00313CEB" w:rsidP="00DE759B">
            <w:pPr>
              <w:rPr>
                <w:color w:val="auto"/>
              </w:rPr>
            </w:pPr>
          </w:p>
        </w:tc>
      </w:tr>
      <w:tr w:rsidR="00947483" w:rsidRPr="00947483" w14:paraId="1FBCDDB3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746E5004" w14:textId="6FB8B82E" w:rsidR="00313CEB" w:rsidRPr="00947483" w:rsidRDefault="003D01A1" w:rsidP="00DE759B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june 2024</w:t>
            </w:r>
          </w:p>
        </w:tc>
        <w:tc>
          <w:tcPr>
            <w:tcW w:w="540" w:type="dxa"/>
            <w:gridSpan w:val="2"/>
          </w:tcPr>
          <w:p w14:paraId="4700AB01" w14:textId="77777777" w:rsidR="00313CEB" w:rsidRPr="00947483" w:rsidRDefault="00313CEB" w:rsidP="00667329">
            <w:pPr>
              <w:jc w:val="center"/>
              <w:rPr>
                <w:color w:val="auto"/>
              </w:rPr>
            </w:pPr>
            <w:r w:rsidRPr="00947483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8EF332E" wp14:editId="4B8B4A0C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4355C5F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FAD2172" w14:textId="77777777" w:rsidR="00313CEB" w:rsidRPr="00947483" w:rsidRDefault="00313CEB" w:rsidP="00667329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 w:val="restart"/>
          </w:tcPr>
          <w:p w14:paraId="2FE91BAF" w14:textId="22FEBA26" w:rsidR="00313CEB" w:rsidRPr="00947483" w:rsidRDefault="00E00C58" w:rsidP="00DE759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L4DC, DIPLOMA</w:t>
            </w:r>
            <w:r w:rsidR="00CE7549">
              <w:rPr>
                <w:color w:val="auto"/>
              </w:rPr>
              <w:t xml:space="preserve"> IN COMPUTING</w:t>
            </w:r>
          </w:p>
          <w:p w14:paraId="1CD7D96D" w14:textId="2FF50B90" w:rsidR="00313CEB" w:rsidRPr="00947483" w:rsidRDefault="00706221" w:rsidP="00DE759B">
            <w:pPr>
              <w:rPr>
                <w:color w:val="auto"/>
              </w:rPr>
            </w:pPr>
            <w:r>
              <w:rPr>
                <w:color w:val="auto"/>
              </w:rPr>
              <w:t xml:space="preserve">I </w:t>
            </w:r>
            <w:r w:rsidR="00E8453E">
              <w:rPr>
                <w:color w:val="auto"/>
              </w:rPr>
              <w:t xml:space="preserve">  was </w:t>
            </w:r>
            <w:r>
              <w:rPr>
                <w:color w:val="auto"/>
              </w:rPr>
              <w:t>recognized</w:t>
            </w:r>
            <w:r w:rsidR="00E8453E">
              <w:rPr>
                <w:color w:val="auto"/>
              </w:rPr>
              <w:t xml:space="preserve"> as one of the best students of </w:t>
            </w:r>
            <w:r>
              <w:rPr>
                <w:color w:val="auto"/>
              </w:rPr>
              <w:t>my class.</w:t>
            </w:r>
          </w:p>
        </w:tc>
      </w:tr>
      <w:tr w:rsidR="00947483" w:rsidRPr="00947483" w14:paraId="562B6767" w14:textId="77777777" w:rsidTr="00667329">
        <w:trPr>
          <w:trHeight w:val="783"/>
        </w:trPr>
        <w:tc>
          <w:tcPr>
            <w:tcW w:w="1260" w:type="dxa"/>
            <w:vMerge/>
          </w:tcPr>
          <w:p w14:paraId="2B91F139" w14:textId="77777777" w:rsidR="00313CEB" w:rsidRPr="00947483" w:rsidRDefault="00313CEB" w:rsidP="00DE759B">
            <w:pPr>
              <w:pStyle w:val="Heading3"/>
              <w:rPr>
                <w:color w:val="auto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8DFDF57" w14:textId="77777777" w:rsidR="00313CEB" w:rsidRPr="00947483" w:rsidRDefault="00313CEB" w:rsidP="00EA62A2">
            <w:pPr>
              <w:rPr>
                <w:noProof/>
                <w:color w:val="auto"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F87D8F5" w14:textId="77777777" w:rsidR="00313CEB" w:rsidRPr="00947483" w:rsidRDefault="00313CEB" w:rsidP="009C2411">
            <w:pPr>
              <w:rPr>
                <w:color w:val="auto"/>
              </w:rPr>
            </w:pPr>
          </w:p>
        </w:tc>
        <w:tc>
          <w:tcPr>
            <w:tcW w:w="180" w:type="dxa"/>
          </w:tcPr>
          <w:p w14:paraId="799B0C5D" w14:textId="77777777" w:rsidR="00313CEB" w:rsidRPr="00947483" w:rsidRDefault="00313CEB" w:rsidP="00DE759B">
            <w:pPr>
              <w:rPr>
                <w:color w:val="auto"/>
              </w:rPr>
            </w:pPr>
          </w:p>
        </w:tc>
        <w:tc>
          <w:tcPr>
            <w:tcW w:w="8100" w:type="dxa"/>
            <w:gridSpan w:val="4"/>
            <w:vMerge/>
          </w:tcPr>
          <w:p w14:paraId="4C363210" w14:textId="77777777" w:rsidR="00313CEB" w:rsidRPr="00947483" w:rsidRDefault="00313CEB" w:rsidP="00DE759B">
            <w:pPr>
              <w:rPr>
                <w:color w:val="auto"/>
              </w:rPr>
            </w:pPr>
          </w:p>
        </w:tc>
      </w:tr>
      <w:tr w:rsidR="00947483" w:rsidRPr="00947483" w14:paraId="35436347" w14:textId="77777777" w:rsidTr="00AD0D32">
        <w:trPr>
          <w:trHeight w:val="432"/>
        </w:trPr>
        <w:tc>
          <w:tcPr>
            <w:tcW w:w="10080" w:type="dxa"/>
            <w:gridSpan w:val="8"/>
          </w:tcPr>
          <w:p w14:paraId="5A2AC138" w14:textId="77777777" w:rsidR="00AD0D32" w:rsidRPr="00947483" w:rsidRDefault="00AD0D32" w:rsidP="00AD0D32">
            <w:pPr>
              <w:rPr>
                <w:color w:val="auto"/>
              </w:rPr>
            </w:pPr>
          </w:p>
        </w:tc>
      </w:tr>
      <w:tr w:rsidR="00947483" w:rsidRPr="00947483" w14:paraId="673F64CA" w14:textId="77777777" w:rsidTr="00AD0D32">
        <w:trPr>
          <w:trHeight w:val="907"/>
        </w:trPr>
        <w:tc>
          <w:tcPr>
            <w:tcW w:w="5040" w:type="dxa"/>
            <w:gridSpan w:val="6"/>
          </w:tcPr>
          <w:p w14:paraId="75445DC7" w14:textId="77777777" w:rsidR="006307EA" w:rsidRPr="00947483" w:rsidRDefault="00523C82" w:rsidP="00AD0D32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-1392877668"/>
                <w:placeholder>
                  <w:docPart w:val="7CF9F132D03849C0AC15808B81DEEDE6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947483">
                  <w:rPr>
                    <w:color w:val="auto"/>
                  </w:rPr>
                  <w:t>Skills</w:t>
                </w:r>
              </w:sdtContent>
            </w:sdt>
          </w:p>
        </w:tc>
        <w:tc>
          <w:tcPr>
            <w:tcW w:w="270" w:type="dxa"/>
          </w:tcPr>
          <w:p w14:paraId="5ACE83F7" w14:textId="77777777" w:rsidR="006307EA" w:rsidRPr="00947483" w:rsidRDefault="006307EA" w:rsidP="00AD0D32">
            <w:pPr>
              <w:rPr>
                <w:color w:val="auto"/>
              </w:rPr>
            </w:pPr>
          </w:p>
        </w:tc>
        <w:tc>
          <w:tcPr>
            <w:tcW w:w="4770" w:type="dxa"/>
          </w:tcPr>
          <w:p w14:paraId="3FA9917E" w14:textId="75AE19AC" w:rsidR="006307EA" w:rsidRPr="00947483" w:rsidRDefault="006307EA" w:rsidP="00AD0D32">
            <w:pPr>
              <w:pStyle w:val="Heading1"/>
              <w:rPr>
                <w:color w:val="auto"/>
              </w:rPr>
            </w:pPr>
          </w:p>
        </w:tc>
      </w:tr>
      <w:tr w:rsidR="006307EA" w:rsidRPr="00947483" w14:paraId="62CCC234" w14:textId="77777777" w:rsidTr="006307EA">
        <w:trPr>
          <w:trHeight w:val="783"/>
        </w:trPr>
        <w:tc>
          <w:tcPr>
            <w:tcW w:w="5040" w:type="dxa"/>
            <w:gridSpan w:val="6"/>
          </w:tcPr>
          <w:p w14:paraId="060A874E" w14:textId="0498174F" w:rsidR="006307EA" w:rsidRPr="00947483" w:rsidRDefault="00AC6451" w:rsidP="00457AA3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Strong knowledge of html</w:t>
            </w:r>
            <w:r w:rsidR="007D4F0F">
              <w:rPr>
                <w:color w:val="auto"/>
              </w:rPr>
              <w:t xml:space="preserve">, CSS </w:t>
            </w:r>
            <w:r w:rsidR="005F7511">
              <w:rPr>
                <w:color w:val="auto"/>
              </w:rPr>
              <w:t>,</w:t>
            </w:r>
            <w:r w:rsidR="007D4F0F">
              <w:rPr>
                <w:color w:val="auto"/>
              </w:rPr>
              <w:t xml:space="preserve"> JavaScript</w:t>
            </w:r>
            <w:r w:rsidR="005F7511">
              <w:rPr>
                <w:color w:val="auto"/>
              </w:rPr>
              <w:t xml:space="preserve">, php and </w:t>
            </w:r>
            <w:r w:rsidR="00162A09">
              <w:rPr>
                <w:color w:val="auto"/>
              </w:rPr>
              <w:t>MySQL</w:t>
            </w:r>
            <w:r w:rsidR="007D4F0F">
              <w:rPr>
                <w:color w:val="auto"/>
              </w:rPr>
              <w:t>.</w:t>
            </w:r>
          </w:p>
          <w:p w14:paraId="5CF580B8" w14:textId="77777777" w:rsidR="006307EA" w:rsidRPr="00947483" w:rsidRDefault="00523C82" w:rsidP="00457AA3">
            <w:pPr>
              <w:pStyle w:val="ListBullet"/>
              <w:rPr>
                <w:color w:val="auto"/>
              </w:rPr>
            </w:pPr>
            <w:sdt>
              <w:sdtPr>
                <w:rPr>
                  <w:color w:val="auto"/>
                </w:rPr>
                <w:id w:val="470179503"/>
                <w:placeholder>
                  <w:docPart w:val="D11039F91B7F48F09BF4B4D5614E5DEC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947483">
                  <w:rPr>
                    <w:color w:val="auto"/>
                  </w:rPr>
                  <w:t>Excellent communication skills, both verbal and written</w:t>
                </w:r>
              </w:sdtContent>
            </w:sdt>
          </w:p>
          <w:p w14:paraId="5157F453" w14:textId="3A2D5398" w:rsidR="006307EA" w:rsidRPr="00947483" w:rsidRDefault="0035373F" w:rsidP="00DE759B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Attention to details</w:t>
            </w:r>
          </w:p>
          <w:p w14:paraId="3644FA0E" w14:textId="1C64725D" w:rsidR="006307EA" w:rsidRPr="00947483" w:rsidRDefault="003E2429" w:rsidP="00DE759B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Ability to collaborate with other tea</w:t>
            </w:r>
            <w:r w:rsidR="001F267A">
              <w:rPr>
                <w:color w:val="auto"/>
              </w:rPr>
              <w:t>m members</w:t>
            </w:r>
          </w:p>
        </w:tc>
        <w:tc>
          <w:tcPr>
            <w:tcW w:w="270" w:type="dxa"/>
          </w:tcPr>
          <w:p w14:paraId="0F39C621" w14:textId="77777777" w:rsidR="006307EA" w:rsidRPr="00947483" w:rsidRDefault="006307EA" w:rsidP="00DE759B">
            <w:pPr>
              <w:rPr>
                <w:color w:val="auto"/>
              </w:rPr>
            </w:pPr>
          </w:p>
        </w:tc>
        <w:tc>
          <w:tcPr>
            <w:tcW w:w="4770" w:type="dxa"/>
          </w:tcPr>
          <w:p w14:paraId="367287B4" w14:textId="7D691B41" w:rsidR="006307EA" w:rsidRPr="00947483" w:rsidRDefault="006307EA" w:rsidP="00DE759B">
            <w:pPr>
              <w:rPr>
                <w:color w:val="auto"/>
              </w:rPr>
            </w:pPr>
          </w:p>
        </w:tc>
      </w:tr>
    </w:tbl>
    <w:p w14:paraId="64433F79" w14:textId="77777777" w:rsidR="00180710" w:rsidRPr="00947483" w:rsidRDefault="00180710" w:rsidP="00FB0432">
      <w:pPr>
        <w:rPr>
          <w:color w:val="auto"/>
          <w:sz w:val="12"/>
        </w:rPr>
      </w:pPr>
    </w:p>
    <w:sectPr w:rsidR="00180710" w:rsidRPr="00947483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0B132" w14:textId="77777777" w:rsidR="00523C82" w:rsidRDefault="00523C82" w:rsidP="003D42E9">
      <w:r>
        <w:separator/>
      </w:r>
    </w:p>
  </w:endnote>
  <w:endnote w:type="continuationSeparator" w:id="0">
    <w:p w14:paraId="650002F4" w14:textId="77777777" w:rsidR="00523C82" w:rsidRDefault="00523C82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D6938" w14:textId="77777777" w:rsidR="00523C82" w:rsidRDefault="00523C82" w:rsidP="003D42E9">
      <w:r>
        <w:separator/>
      </w:r>
    </w:p>
  </w:footnote>
  <w:footnote w:type="continuationSeparator" w:id="0">
    <w:p w14:paraId="79D0711E" w14:textId="77777777" w:rsidR="00523C82" w:rsidRDefault="00523C82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9D"/>
    <w:rsid w:val="00021592"/>
    <w:rsid w:val="000418D6"/>
    <w:rsid w:val="000761F2"/>
    <w:rsid w:val="000D60A5"/>
    <w:rsid w:val="000E055C"/>
    <w:rsid w:val="00142B9D"/>
    <w:rsid w:val="00162A09"/>
    <w:rsid w:val="00180710"/>
    <w:rsid w:val="0019254A"/>
    <w:rsid w:val="001A07E0"/>
    <w:rsid w:val="001D5578"/>
    <w:rsid w:val="001D7755"/>
    <w:rsid w:val="001F267A"/>
    <w:rsid w:val="00231540"/>
    <w:rsid w:val="002370D3"/>
    <w:rsid w:val="0029299F"/>
    <w:rsid w:val="002A5F63"/>
    <w:rsid w:val="002A6D5D"/>
    <w:rsid w:val="002D45A8"/>
    <w:rsid w:val="0030456C"/>
    <w:rsid w:val="00313CEB"/>
    <w:rsid w:val="00315265"/>
    <w:rsid w:val="00322C94"/>
    <w:rsid w:val="0035373F"/>
    <w:rsid w:val="00375978"/>
    <w:rsid w:val="0039032E"/>
    <w:rsid w:val="00393CA7"/>
    <w:rsid w:val="003C0547"/>
    <w:rsid w:val="003D01A1"/>
    <w:rsid w:val="003D42E9"/>
    <w:rsid w:val="003E2429"/>
    <w:rsid w:val="003E4645"/>
    <w:rsid w:val="003F4542"/>
    <w:rsid w:val="00413FAB"/>
    <w:rsid w:val="00430E0C"/>
    <w:rsid w:val="00457AA3"/>
    <w:rsid w:val="004620F8"/>
    <w:rsid w:val="004823C2"/>
    <w:rsid w:val="00483E87"/>
    <w:rsid w:val="004940BD"/>
    <w:rsid w:val="004A6BB1"/>
    <w:rsid w:val="004E6854"/>
    <w:rsid w:val="004E755A"/>
    <w:rsid w:val="00523B0B"/>
    <w:rsid w:val="00523C82"/>
    <w:rsid w:val="00526631"/>
    <w:rsid w:val="00531E08"/>
    <w:rsid w:val="005B647F"/>
    <w:rsid w:val="005B65A2"/>
    <w:rsid w:val="005F7511"/>
    <w:rsid w:val="0061481A"/>
    <w:rsid w:val="006307EA"/>
    <w:rsid w:val="0063153B"/>
    <w:rsid w:val="00635997"/>
    <w:rsid w:val="00667329"/>
    <w:rsid w:val="00671B73"/>
    <w:rsid w:val="006D48AF"/>
    <w:rsid w:val="00706221"/>
    <w:rsid w:val="00712BDB"/>
    <w:rsid w:val="00713365"/>
    <w:rsid w:val="00724932"/>
    <w:rsid w:val="00744959"/>
    <w:rsid w:val="007B67D3"/>
    <w:rsid w:val="007D4F0F"/>
    <w:rsid w:val="008038BB"/>
    <w:rsid w:val="008236E6"/>
    <w:rsid w:val="008543EA"/>
    <w:rsid w:val="00865306"/>
    <w:rsid w:val="008E42E7"/>
    <w:rsid w:val="008F52BA"/>
    <w:rsid w:val="008F724C"/>
    <w:rsid w:val="009048D2"/>
    <w:rsid w:val="00947483"/>
    <w:rsid w:val="00960AE6"/>
    <w:rsid w:val="00991F42"/>
    <w:rsid w:val="009C2411"/>
    <w:rsid w:val="009F1DF8"/>
    <w:rsid w:val="00A248D5"/>
    <w:rsid w:val="00A457B0"/>
    <w:rsid w:val="00A6401B"/>
    <w:rsid w:val="00A9448F"/>
    <w:rsid w:val="00AB5A73"/>
    <w:rsid w:val="00AC6451"/>
    <w:rsid w:val="00AD0D32"/>
    <w:rsid w:val="00B067CD"/>
    <w:rsid w:val="00B70A77"/>
    <w:rsid w:val="00B758ED"/>
    <w:rsid w:val="00B8653D"/>
    <w:rsid w:val="00BA6B97"/>
    <w:rsid w:val="00C478B6"/>
    <w:rsid w:val="00C832BD"/>
    <w:rsid w:val="00CE7549"/>
    <w:rsid w:val="00D51E18"/>
    <w:rsid w:val="00D7168E"/>
    <w:rsid w:val="00D90023"/>
    <w:rsid w:val="00D912D3"/>
    <w:rsid w:val="00DE759B"/>
    <w:rsid w:val="00E00C58"/>
    <w:rsid w:val="00E0696E"/>
    <w:rsid w:val="00E8453E"/>
    <w:rsid w:val="00EA62A2"/>
    <w:rsid w:val="00EB6FE0"/>
    <w:rsid w:val="00EC5D87"/>
    <w:rsid w:val="00EE4AD0"/>
    <w:rsid w:val="00F83FE9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B00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character" w:styleId="Hyperlink">
    <w:name w:val="Hyperlink"/>
    <w:basedOn w:val="DefaultParagraphFont"/>
    <w:uiPriority w:val="99"/>
    <w:semiHidden/>
    <w:rsid w:val="00947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4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D4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ediako.onlin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ediako.onlin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diako.online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m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A1B50F070D4DE9AD9B0DCAC9443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E47E4-6913-4ABB-BFE2-BBCE24A6C160}"/>
      </w:docPartPr>
      <w:docPartBody>
        <w:p w:rsidR="00087E73" w:rsidRDefault="006F4A09">
          <w:pPr>
            <w:pStyle w:val="F4A1B50F070D4DE9AD9B0DCAC9443230"/>
          </w:pPr>
          <w:r w:rsidRPr="00CF1A49">
            <w:t>Experience</w:t>
          </w:r>
        </w:p>
      </w:docPartBody>
    </w:docPart>
    <w:docPart>
      <w:docPartPr>
        <w:name w:val="3828BA105EAF42FFAF2E7CB7557E5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9C2A9-1CF0-45F3-9EC6-B83A7B9A30BB}"/>
      </w:docPartPr>
      <w:docPartBody>
        <w:p w:rsidR="00087E73" w:rsidRDefault="006F4A09">
          <w:pPr>
            <w:pStyle w:val="3828BA105EAF42FFAF2E7CB7557E5DF8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FEA56023E1CB44DEA8AA238BB547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3D1E-8BF9-4D9C-A644-4502FA2EAB94}"/>
      </w:docPartPr>
      <w:docPartBody>
        <w:p w:rsidR="00087E73" w:rsidRDefault="006F4A09">
          <w:pPr>
            <w:pStyle w:val="FEA56023E1CB44DEA8AA238BB5477F7C"/>
          </w:pPr>
          <w:r w:rsidRPr="00CF1A49">
            <w:t>Education</w:t>
          </w:r>
        </w:p>
      </w:docPartBody>
    </w:docPart>
    <w:docPart>
      <w:docPartPr>
        <w:name w:val="7CF9F132D03849C0AC15808B81DEE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2DBF6-F382-4F1D-8C21-942CBF84AC11}"/>
      </w:docPartPr>
      <w:docPartBody>
        <w:p w:rsidR="00087E73" w:rsidRDefault="006F4A09">
          <w:pPr>
            <w:pStyle w:val="7CF9F132D03849C0AC15808B81DEEDE6"/>
          </w:pPr>
          <w:r w:rsidRPr="00CF1A49">
            <w:t>Skills</w:t>
          </w:r>
        </w:p>
      </w:docPartBody>
    </w:docPart>
    <w:docPart>
      <w:docPartPr>
        <w:name w:val="D11039F91B7F48F09BF4B4D5614E5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891FF-1401-49A1-8755-31076E50238D}"/>
      </w:docPartPr>
      <w:docPartBody>
        <w:p w:rsidR="00087E73" w:rsidRDefault="006F4A09">
          <w:pPr>
            <w:pStyle w:val="D11039F91B7F48F09BF4B4D5614E5DEC"/>
          </w:pPr>
          <w:r w:rsidRPr="00457AA3">
            <w:t>Excellent communication skills, both verbal and written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09"/>
    <w:rsid w:val="00065E46"/>
    <w:rsid w:val="00087E73"/>
    <w:rsid w:val="003C3F75"/>
    <w:rsid w:val="006F4A09"/>
    <w:rsid w:val="007D23B0"/>
    <w:rsid w:val="00D1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A1B50F070D4DE9AD9B0DCAC9443230">
    <w:name w:val="F4A1B50F070D4DE9AD9B0DCAC9443230"/>
  </w:style>
  <w:style w:type="paragraph" w:customStyle="1" w:styleId="3828BA105EAF42FFAF2E7CB7557E5DF8">
    <w:name w:val="3828BA105EAF42FFAF2E7CB7557E5DF8"/>
  </w:style>
  <w:style w:type="paragraph" w:customStyle="1" w:styleId="FEA56023E1CB44DEA8AA238BB5477F7C">
    <w:name w:val="FEA56023E1CB44DEA8AA238BB5477F7C"/>
  </w:style>
  <w:style w:type="paragraph" w:customStyle="1" w:styleId="567C8C13B3AB43FB85D8AD3D8BFC4EA9">
    <w:name w:val="567C8C13B3AB43FB85D8AD3D8BFC4EA9"/>
  </w:style>
  <w:style w:type="paragraph" w:customStyle="1" w:styleId="7CF9F132D03849C0AC15808B81DEEDE6">
    <w:name w:val="7CF9F132D03849C0AC15808B81DEEDE6"/>
  </w:style>
  <w:style w:type="paragraph" w:customStyle="1" w:styleId="D11039F91B7F48F09BF4B4D5614E5DEC">
    <w:name w:val="D11039F91B7F48F09BF4B4D5614E5D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2024-09-02T01:05:00Z</dcterms:created>
  <dcterms:modified xsi:type="dcterms:W3CDTF">2024-09-02T10:05:00Z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